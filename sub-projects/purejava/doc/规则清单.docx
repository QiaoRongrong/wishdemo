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C9AA3B" w14:textId="77777777" w:rsidR="002F1635" w:rsidRDefault="003A2FC0">
      <w:pPr>
        <w:pStyle w:val="1"/>
      </w:pPr>
      <w:r>
        <w:t>规则</w:t>
      </w:r>
      <w:r>
        <w:rPr>
          <w:rFonts w:hint="eastAsia"/>
        </w:rPr>
        <w:t>清单</w:t>
      </w:r>
      <w:r>
        <w:t>:</w:t>
      </w:r>
    </w:p>
    <w:p w14:paraId="799475F8" w14:textId="77777777" w:rsidR="003A2FC0" w:rsidRDefault="003A2FC0" w:rsidP="003A2FC0">
      <w:pPr>
        <w:autoSpaceDE w:val="0"/>
        <w:autoSpaceDN w:val="0"/>
        <w:adjustRightInd w:val="0"/>
        <w:spacing w:after="0" w:line="240" w:lineRule="auto"/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</w:pPr>
      <w:r>
        <w:rPr>
          <w:rFonts w:ascii=".PingFangSC-Regular" w:eastAsia=".PingFangSC-Regular" w:cs=".PingFangSC-Regular"/>
          <w:color w:val="auto"/>
          <w:sz w:val="24"/>
          <w:szCs w:val="24"/>
          <w:lang w:val="en-US" w:eastAsia="ja-JP"/>
        </w:rPr>
        <w:t>1、</w:t>
      </w:r>
      <w:r>
        <w:rPr>
          <w:rFonts w:ascii=".PingFangSC-Regular" w:eastAsia=".PingFangSC-Regular" w:cs=".PingFangSC-Regular" w:hint="eastAsia"/>
          <w:color w:val="auto"/>
          <w:sz w:val="24"/>
          <w:szCs w:val="24"/>
          <w:lang w:val="en-US" w:eastAsia="ja-JP"/>
        </w:rPr>
        <w:t>行业规则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:</w:t>
      </w:r>
    </w:p>
    <w:p w14:paraId="4F7E9172" w14:textId="77777777" w:rsidR="003A2FC0" w:rsidRDefault="003A2FC0" w:rsidP="003A2FC0">
      <w:pPr>
        <w:autoSpaceDE w:val="0"/>
        <w:autoSpaceDN w:val="0"/>
        <w:adjustRightInd w:val="0"/>
        <w:spacing w:after="0" w:line="240" w:lineRule="auto"/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</w:pP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互联网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游戏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/IT/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通信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电子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: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互联网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游戏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/IT/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通信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电子</w:t>
      </w:r>
    </w:p>
    <w:p w14:paraId="459EA10C" w14:textId="77777777" w:rsidR="003A2FC0" w:rsidRDefault="003A2FC0" w:rsidP="003A2FC0">
      <w:pPr>
        <w:autoSpaceDE w:val="0"/>
        <w:autoSpaceDN w:val="0"/>
        <w:adjustRightInd w:val="0"/>
        <w:spacing w:after="0" w:line="240" w:lineRule="auto"/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</w:pP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电子商务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: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电子商务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淘宝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天猫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京东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网店</w:t>
      </w:r>
    </w:p>
    <w:p w14:paraId="71953301" w14:textId="77777777" w:rsidR="003A2FC0" w:rsidRDefault="003A2FC0" w:rsidP="003A2FC0">
      <w:pPr>
        <w:autoSpaceDE w:val="0"/>
        <w:autoSpaceDN w:val="0"/>
        <w:adjustRightInd w:val="0"/>
        <w:spacing w:after="0" w:line="240" w:lineRule="auto"/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</w:pP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印刷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出版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包装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: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印刷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出版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包装</w:t>
      </w:r>
    </w:p>
    <w:p w14:paraId="03D2B1EA" w14:textId="77777777" w:rsidR="003A2FC0" w:rsidRDefault="003A2FC0" w:rsidP="003A2FC0">
      <w:pPr>
        <w:autoSpaceDE w:val="0"/>
        <w:autoSpaceDN w:val="0"/>
        <w:adjustRightInd w:val="0"/>
        <w:spacing w:after="0" w:line="240" w:lineRule="auto"/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</w:pP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广告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公关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会展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媒体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影视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传媒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: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广告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公关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会展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媒体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影视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传媒</w:t>
      </w:r>
    </w:p>
    <w:p w14:paraId="45001DEC" w14:textId="77777777" w:rsidR="003A2FC0" w:rsidRDefault="003A2FC0" w:rsidP="003A2FC0">
      <w:pPr>
        <w:autoSpaceDE w:val="0"/>
        <w:autoSpaceDN w:val="0"/>
        <w:adjustRightInd w:val="0"/>
        <w:spacing w:after="0" w:line="240" w:lineRule="auto"/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</w:pP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教育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培训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科研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院校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体育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: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教育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培训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科研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院校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体育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学生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老师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讲师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培训师</w:t>
      </w:r>
    </w:p>
    <w:p w14:paraId="3088BE40" w14:textId="77777777" w:rsidR="003A2FC0" w:rsidRDefault="003A2FC0" w:rsidP="003A2FC0">
      <w:pPr>
        <w:autoSpaceDE w:val="0"/>
        <w:autoSpaceDN w:val="0"/>
        <w:adjustRightInd w:val="0"/>
        <w:spacing w:after="0" w:line="240" w:lineRule="auto"/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</w:pP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金融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保险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银行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证券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信托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会计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: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金融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保险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银行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证券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信托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会计</w:t>
      </w:r>
    </w:p>
    <w:p w14:paraId="08F77D16" w14:textId="77777777" w:rsidR="003A2FC0" w:rsidRDefault="003A2FC0" w:rsidP="003A2FC0">
      <w:pPr>
        <w:autoSpaceDE w:val="0"/>
        <w:autoSpaceDN w:val="0"/>
        <w:adjustRightInd w:val="0"/>
        <w:spacing w:after="0" w:line="240" w:lineRule="auto"/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</w:pP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地产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建筑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家装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物业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: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地产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建筑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家装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物业</w:t>
      </w:r>
    </w:p>
    <w:p w14:paraId="198674AF" w14:textId="77777777" w:rsidR="003A2FC0" w:rsidRDefault="003A2FC0" w:rsidP="003A2FC0">
      <w:pPr>
        <w:autoSpaceDE w:val="0"/>
        <w:autoSpaceDN w:val="0"/>
        <w:adjustRightInd w:val="0"/>
        <w:spacing w:after="0" w:line="240" w:lineRule="auto"/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</w:pP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咨询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法律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中介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外包服务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: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咨询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法律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中介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外包服务</w:t>
      </w:r>
    </w:p>
    <w:p w14:paraId="5637202F" w14:textId="77777777" w:rsidR="003A2FC0" w:rsidRDefault="003A2FC0" w:rsidP="003A2FC0">
      <w:pPr>
        <w:autoSpaceDE w:val="0"/>
        <w:autoSpaceDN w:val="0"/>
        <w:adjustRightInd w:val="0"/>
        <w:spacing w:after="0" w:line="240" w:lineRule="auto"/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</w:pP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酒店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餐饮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旅游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: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酒店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餐饮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旅游</w:t>
      </w:r>
    </w:p>
    <w:p w14:paraId="1BDA9746" w14:textId="77777777" w:rsidR="003A2FC0" w:rsidRDefault="003A2FC0" w:rsidP="003A2FC0">
      <w:pPr>
        <w:autoSpaceDE w:val="0"/>
        <w:autoSpaceDN w:val="0"/>
        <w:adjustRightInd w:val="0"/>
        <w:spacing w:after="0" w:line="240" w:lineRule="auto"/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</w:pP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贸易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批发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零售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租赁业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: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贸易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批发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零售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租赁业</w:t>
      </w:r>
    </w:p>
    <w:p w14:paraId="2BEA16FF" w14:textId="77777777" w:rsidR="003A2FC0" w:rsidRDefault="003A2FC0" w:rsidP="003A2FC0">
      <w:pPr>
        <w:autoSpaceDE w:val="0"/>
        <w:autoSpaceDN w:val="0"/>
        <w:adjustRightInd w:val="0"/>
        <w:spacing w:after="0" w:line="240" w:lineRule="auto"/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</w:pP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生产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制造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加工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机械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化工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: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生产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制造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加工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机械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</w:p>
    <w:p w14:paraId="4E8101D0" w14:textId="77777777" w:rsidR="003A2FC0" w:rsidRDefault="003A2FC0" w:rsidP="003A2FC0">
      <w:pPr>
        <w:autoSpaceDE w:val="0"/>
        <w:autoSpaceDN w:val="0"/>
        <w:adjustRightInd w:val="0"/>
        <w:spacing w:after="0" w:line="240" w:lineRule="auto"/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</w:pP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交通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运输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物流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仓储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: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交通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运输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物流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仓储</w:t>
      </w:r>
    </w:p>
    <w:p w14:paraId="462F65D9" w14:textId="77777777" w:rsidR="003A2FC0" w:rsidRDefault="003A2FC0" w:rsidP="003A2FC0">
      <w:pPr>
        <w:autoSpaceDE w:val="0"/>
        <w:autoSpaceDN w:val="0"/>
        <w:adjustRightInd w:val="0"/>
        <w:spacing w:after="0" w:line="240" w:lineRule="auto"/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</w:pP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医疗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护理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美容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保健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卫生服务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: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医疗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护理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美容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保健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卫生服务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医美</w:t>
      </w:r>
    </w:p>
    <w:p w14:paraId="23631525" w14:textId="77777777" w:rsidR="003A2FC0" w:rsidRDefault="003A2FC0" w:rsidP="003A2FC0">
      <w:pPr>
        <w:autoSpaceDE w:val="0"/>
        <w:autoSpaceDN w:val="0"/>
        <w:adjustRightInd w:val="0"/>
        <w:spacing w:after="0" w:line="240" w:lineRule="auto"/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</w:pP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能源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矿产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环保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电力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水利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: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能源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矿产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环保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电力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水利</w:t>
      </w:r>
    </w:p>
    <w:p w14:paraId="2B2EE1B8" w14:textId="77777777" w:rsidR="003A2FC0" w:rsidRDefault="003A2FC0" w:rsidP="003A2FC0">
      <w:pPr>
        <w:autoSpaceDE w:val="0"/>
        <w:autoSpaceDN w:val="0"/>
        <w:adjustRightInd w:val="0"/>
        <w:spacing w:after="0" w:line="240" w:lineRule="auto"/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</w:pP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政府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公共事业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非盈利机构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: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政府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公共事业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非盈利机构</w:t>
      </w:r>
    </w:p>
    <w:p w14:paraId="409608F0" w14:textId="77777777" w:rsidR="003A2FC0" w:rsidRDefault="003A2FC0" w:rsidP="003A2FC0">
      <w:pPr>
        <w:autoSpaceDE w:val="0"/>
        <w:autoSpaceDN w:val="0"/>
        <w:adjustRightInd w:val="0"/>
        <w:spacing w:after="0" w:line="240" w:lineRule="auto"/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</w:pP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农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林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牧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渔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: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农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林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牧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渔</w:t>
      </w:r>
    </w:p>
    <w:p w14:paraId="56E1C8C3" w14:textId="77777777" w:rsidR="003A2FC0" w:rsidRDefault="003A2FC0" w:rsidP="003A2FC0">
      <w:pPr>
        <w:autoSpaceDE w:val="0"/>
        <w:autoSpaceDN w:val="0"/>
        <w:adjustRightInd w:val="0"/>
        <w:spacing w:after="0" w:line="240" w:lineRule="auto"/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</w:pPr>
    </w:p>
    <w:p w14:paraId="2EDFB80F" w14:textId="77777777" w:rsidR="003A2FC0" w:rsidRDefault="003A2FC0" w:rsidP="003A2FC0">
      <w:pPr>
        <w:autoSpaceDE w:val="0"/>
        <w:autoSpaceDN w:val="0"/>
        <w:adjustRightInd w:val="0"/>
        <w:spacing w:after="0" w:line="240" w:lineRule="auto"/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</w:pPr>
      <w:r>
        <w:rPr>
          <w:rFonts w:ascii=".PingFangSC-Regular" w:eastAsia=".PingFangSC-Regular" w:hAnsi="AppleSystemUIFont" w:cs=".PingFangSC-Regular"/>
          <w:color w:val="auto"/>
          <w:sz w:val="24"/>
          <w:szCs w:val="24"/>
          <w:lang w:val="en-US" w:eastAsia="ja-JP"/>
        </w:rPr>
        <w:t>2、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设计师职业规则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:</w:t>
      </w:r>
    </w:p>
    <w:p w14:paraId="57A4DB68" w14:textId="77777777" w:rsidR="003A2FC0" w:rsidRDefault="003A2FC0" w:rsidP="003A2FC0">
      <w:pPr>
        <w:autoSpaceDE w:val="0"/>
        <w:autoSpaceDN w:val="0"/>
        <w:adjustRightInd w:val="0"/>
        <w:spacing w:after="0" w:line="240" w:lineRule="auto"/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</w:pP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同表头</w:t>
      </w:r>
    </w:p>
    <w:p w14:paraId="6A821B51" w14:textId="77777777" w:rsidR="003A2FC0" w:rsidRDefault="003A2FC0" w:rsidP="003A2FC0">
      <w:pPr>
        <w:autoSpaceDE w:val="0"/>
        <w:autoSpaceDN w:val="0"/>
        <w:adjustRightInd w:val="0"/>
        <w:spacing w:after="0" w:line="240" w:lineRule="auto"/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</w:pPr>
    </w:p>
    <w:p w14:paraId="1C5ED9E7" w14:textId="77777777" w:rsidR="003A2FC0" w:rsidRDefault="003A2FC0" w:rsidP="003A2FC0">
      <w:pPr>
        <w:autoSpaceDE w:val="0"/>
        <w:autoSpaceDN w:val="0"/>
        <w:adjustRightInd w:val="0"/>
        <w:spacing w:after="0" w:line="240" w:lineRule="auto"/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</w:pPr>
      <w:r>
        <w:rPr>
          <w:rFonts w:ascii=".PingFangSC-Regular" w:eastAsia=".PingFangSC-Regular" w:hAnsi="AppleSystemUIFont" w:cs=".PingFangSC-Regular"/>
          <w:color w:val="auto"/>
          <w:sz w:val="24"/>
          <w:szCs w:val="24"/>
          <w:lang w:val="en-US" w:eastAsia="ja-JP"/>
        </w:rPr>
        <w:t>3、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非设计师职业规则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:</w:t>
      </w:r>
    </w:p>
    <w:p w14:paraId="7DDA46D6" w14:textId="77777777" w:rsidR="003A2FC0" w:rsidRDefault="003A2FC0" w:rsidP="003A2FC0">
      <w:pPr>
        <w:autoSpaceDE w:val="0"/>
        <w:autoSpaceDN w:val="0"/>
        <w:adjustRightInd w:val="0"/>
        <w:spacing w:after="0" w:line="240" w:lineRule="auto"/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</w:pP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同表头</w:t>
      </w:r>
    </w:p>
    <w:p w14:paraId="39DC6A5E" w14:textId="77777777" w:rsidR="003A2FC0" w:rsidRDefault="003A2FC0" w:rsidP="003A2FC0">
      <w:pPr>
        <w:autoSpaceDE w:val="0"/>
        <w:autoSpaceDN w:val="0"/>
        <w:adjustRightInd w:val="0"/>
        <w:spacing w:after="0" w:line="240" w:lineRule="auto"/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</w:pPr>
    </w:p>
    <w:p w14:paraId="57E95DE8" w14:textId="77777777" w:rsidR="003A2FC0" w:rsidRDefault="003A2FC0" w:rsidP="003A2FC0">
      <w:pPr>
        <w:autoSpaceDE w:val="0"/>
        <w:autoSpaceDN w:val="0"/>
        <w:adjustRightInd w:val="0"/>
        <w:spacing w:after="0" w:line="240" w:lineRule="auto"/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</w:pPr>
      <w:r>
        <w:rPr>
          <w:rFonts w:ascii=".PingFangSC-Regular" w:eastAsia=".PingFangSC-Regular" w:hAnsi="AppleSystemUIFont" w:cs=".PingFangSC-Regular"/>
          <w:color w:val="auto"/>
          <w:sz w:val="24"/>
          <w:szCs w:val="24"/>
          <w:lang w:val="en-US" w:eastAsia="ja-JP"/>
        </w:rPr>
        <w:t>4、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其他规则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:</w:t>
      </w:r>
    </w:p>
    <w:p w14:paraId="2EC46B3E" w14:textId="77777777" w:rsidR="003A2FC0" w:rsidRDefault="003A2FC0" w:rsidP="003A2FC0">
      <w:pPr>
        <w:autoSpaceDE w:val="0"/>
        <w:autoSpaceDN w:val="0"/>
        <w:adjustRightInd w:val="0"/>
        <w:spacing w:after="0" w:line="240" w:lineRule="auto"/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</w:pP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除去设计师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&amp;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非设计师规则的所有内容</w:t>
      </w:r>
    </w:p>
    <w:p w14:paraId="4052FAD2" w14:textId="77777777" w:rsidR="003A2FC0" w:rsidRDefault="003A2FC0" w:rsidP="003A2FC0">
      <w:pPr>
        <w:autoSpaceDE w:val="0"/>
        <w:autoSpaceDN w:val="0"/>
        <w:adjustRightInd w:val="0"/>
        <w:spacing w:after="0" w:line="240" w:lineRule="auto"/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</w:pPr>
    </w:p>
    <w:p w14:paraId="4A6D2733" w14:textId="77777777" w:rsidR="003A2FC0" w:rsidRDefault="003A2FC0" w:rsidP="003A2FC0">
      <w:pPr>
        <w:autoSpaceDE w:val="0"/>
        <w:autoSpaceDN w:val="0"/>
        <w:adjustRightInd w:val="0"/>
        <w:spacing w:after="0" w:line="240" w:lineRule="auto"/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</w:pPr>
      <w:r>
        <w:rPr>
          <w:rFonts w:ascii=".PingFangSC-Regular" w:eastAsia=".PingFangSC-Regular" w:hAnsi="AppleSystemUIFont" w:cs=".PingFangSC-Regular"/>
          <w:color w:val="auto"/>
          <w:sz w:val="24"/>
          <w:szCs w:val="24"/>
          <w:lang w:val="en-US" w:eastAsia="ja-JP"/>
        </w:rPr>
        <w:t>5、</w:t>
      </w:r>
      <w:bookmarkStart w:id="0" w:name="_GoBack"/>
      <w:bookmarkEnd w:id="0"/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清零规则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:</w:t>
      </w:r>
    </w:p>
    <w:p w14:paraId="5885B25B" w14:textId="77777777" w:rsidR="002F1635" w:rsidRPr="003A2FC0" w:rsidRDefault="003A2FC0" w:rsidP="003A2FC0">
      <w:pPr>
        <w:autoSpaceDE w:val="0"/>
        <w:autoSpaceDN w:val="0"/>
        <w:adjustRightInd w:val="0"/>
        <w:spacing w:after="0" w:line="240" w:lineRule="auto"/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</w:pP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全部符号</w:t>
      </w:r>
      <w:r>
        <w:rPr>
          <w:rFonts w:ascii="AppleSystemUIFont" w:eastAsia=".PingFangSC-Regular" w:hAnsi="AppleSystemUIFont" w:cs="AppleSystemUIFont"/>
          <w:color w:val="auto"/>
          <w:sz w:val="24"/>
          <w:szCs w:val="24"/>
          <w:lang w:val="en-US" w:eastAsia="ja-JP"/>
        </w:rPr>
        <w:t>/</w:t>
      </w:r>
      <w:r>
        <w:rPr>
          <w:rFonts w:ascii=".PingFangSC-Regular" w:eastAsia=".PingFangSC-Regular" w:hAnsi="AppleSystemUIFont" w:cs=".PingFangSC-Regular" w:hint="eastAsia"/>
          <w:color w:val="auto"/>
          <w:sz w:val="24"/>
          <w:szCs w:val="24"/>
          <w:lang w:val="en-US" w:eastAsia="ja-JP"/>
        </w:rPr>
        <w:t>数字</w:t>
      </w:r>
    </w:p>
    <w:sectPr w:rsidR="002F1635" w:rsidRPr="003A2F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6CD50D" w14:textId="77777777" w:rsidR="00610CAC" w:rsidRDefault="00610CAC">
      <w:pPr>
        <w:spacing w:after="0" w:line="240" w:lineRule="auto"/>
      </w:pPr>
      <w:r>
        <w:separator/>
      </w:r>
    </w:p>
    <w:p w14:paraId="3936155C" w14:textId="77777777" w:rsidR="00610CAC" w:rsidRDefault="00610CAC"/>
    <w:p w14:paraId="6ADE48C1" w14:textId="77777777" w:rsidR="00610CAC" w:rsidRDefault="00610CAC"/>
  </w:endnote>
  <w:endnote w:type="continuationSeparator" w:id="0">
    <w:p w14:paraId="6C3B6E11" w14:textId="77777777" w:rsidR="00610CAC" w:rsidRDefault="00610CAC">
      <w:pPr>
        <w:spacing w:after="0" w:line="240" w:lineRule="auto"/>
      </w:pPr>
      <w:r>
        <w:continuationSeparator/>
      </w:r>
    </w:p>
    <w:p w14:paraId="3EFA74E4" w14:textId="77777777" w:rsidR="00610CAC" w:rsidRDefault="00610CAC"/>
    <w:p w14:paraId="29632C44" w14:textId="77777777" w:rsidR="00610CAC" w:rsidRDefault="00610C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.PingFangSC-Regular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ppleSystemUIFont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EDD009" w14:textId="77777777" w:rsidR="002F1635" w:rsidRDefault="002F1635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2E67B8" w14:textId="77777777" w:rsidR="002F1635" w:rsidRDefault="0077215F">
        <w:pPr>
          <w:pStyle w:val="a9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1F71D4" w14:textId="77777777" w:rsidR="002F1635" w:rsidRDefault="002F1635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343AD2" w14:textId="77777777" w:rsidR="00610CAC" w:rsidRDefault="00610CAC">
      <w:pPr>
        <w:spacing w:after="0" w:line="240" w:lineRule="auto"/>
      </w:pPr>
      <w:r>
        <w:separator/>
      </w:r>
    </w:p>
    <w:p w14:paraId="44C164F4" w14:textId="77777777" w:rsidR="00610CAC" w:rsidRDefault="00610CAC"/>
    <w:p w14:paraId="4A4AB63D" w14:textId="77777777" w:rsidR="00610CAC" w:rsidRDefault="00610CAC"/>
  </w:footnote>
  <w:footnote w:type="continuationSeparator" w:id="0">
    <w:p w14:paraId="7BA86A79" w14:textId="77777777" w:rsidR="00610CAC" w:rsidRDefault="00610CAC">
      <w:pPr>
        <w:spacing w:after="0" w:line="240" w:lineRule="auto"/>
      </w:pPr>
      <w:r>
        <w:continuationSeparator/>
      </w:r>
    </w:p>
    <w:p w14:paraId="070995B4" w14:textId="77777777" w:rsidR="00610CAC" w:rsidRDefault="00610CAC"/>
    <w:p w14:paraId="15C0C3AE" w14:textId="77777777" w:rsidR="00610CAC" w:rsidRDefault="00610CAC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D3F9D6" w14:textId="77777777" w:rsidR="002F1635" w:rsidRDefault="002F1635">
    <w:pPr>
      <w:pStyle w:val="a5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5A71B4" w14:textId="77777777" w:rsidR="002F1635" w:rsidRDefault="002F1635">
    <w:pPr>
      <w:pStyle w:val="a5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DC4BCB" w14:textId="77777777" w:rsidR="002F1635" w:rsidRDefault="002F1635">
    <w:pPr>
      <w:pStyle w:val="a5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>
    <w:nsid w:val="26DA33D1"/>
    <w:multiLevelType w:val="hybridMultilevel"/>
    <w:tmpl w:val="9F16C02E"/>
    <w:lvl w:ilvl="0" w:tplc="2D128166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1B1C5A"/>
    <w:multiLevelType w:val="hybridMultilevel"/>
    <w:tmpl w:val="A3127486"/>
    <w:lvl w:ilvl="0" w:tplc="A96E589A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9"/>
    <w:lvlOverride w:ilvl="0">
      <w:startOverride w:val="1"/>
    </w:lvlOverride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C0"/>
    <w:rsid w:val="002F1635"/>
    <w:rsid w:val="003A2FC0"/>
    <w:rsid w:val="00610CAC"/>
    <w:rsid w:val="0077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26DF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77215F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paragraph" w:styleId="a7">
    <w:name w:val="Title"/>
    <w:basedOn w:val="a1"/>
    <w:link w:val="a8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a6">
    <w:name w:val="页眉字符"/>
    <w:basedOn w:val="a2"/>
    <w:link w:val="a5"/>
    <w:uiPriority w:val="99"/>
  </w:style>
  <w:style w:type="paragraph" w:styleId="a9">
    <w:name w:val="footer"/>
    <w:basedOn w:val="a1"/>
    <w:link w:val="aa"/>
    <w:uiPriority w:val="99"/>
    <w:unhideWhenUsed/>
    <w:qFormat/>
    <w:pPr>
      <w:spacing w:after="0" w:line="240" w:lineRule="auto"/>
    </w:pPr>
  </w:style>
  <w:style w:type="character" w:customStyle="1" w:styleId="aa">
    <w:name w:val="页脚字符"/>
    <w:basedOn w:val="a2"/>
    <w:link w:val="a9"/>
    <w:uiPriority w:val="99"/>
  </w:style>
  <w:style w:type="paragraph" w:styleId="a">
    <w:name w:val="List Bullet"/>
    <w:basedOn w:val="a1"/>
    <w:uiPriority w:val="10"/>
    <w:qFormat/>
    <w:pPr>
      <w:numPr>
        <w:numId w:val="13"/>
      </w:numPr>
    </w:pPr>
  </w:style>
  <w:style w:type="paragraph" w:styleId="ab">
    <w:name w:val="Subtitle"/>
    <w:basedOn w:val="a1"/>
    <w:link w:val="ac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sz w:val="34"/>
      <w:szCs w:val="22"/>
    </w:rPr>
  </w:style>
  <w:style w:type="character" w:customStyle="1" w:styleId="ac">
    <w:name w:val="副标题字符"/>
    <w:basedOn w:val="a2"/>
    <w:link w:val="ab"/>
    <w:uiPriority w:val="11"/>
    <w:semiHidden/>
    <w:rPr>
      <w:rFonts w:eastAsiaTheme="minorEastAsia"/>
      <w:sz w:val="34"/>
      <w:szCs w:val="22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ad">
    <w:name w:val="Subtle Emphasis"/>
    <w:basedOn w:val="a2"/>
    <w:uiPriority w:val="19"/>
    <w:semiHidden/>
    <w:unhideWhenUsed/>
    <w:qFormat/>
    <w:rPr>
      <w:i/>
      <w:iCs/>
      <w:color w:val="595959" w:themeColor="text1" w:themeTint="A6"/>
    </w:rPr>
  </w:style>
  <w:style w:type="character" w:styleId="ae">
    <w:name w:val="Emphasis"/>
    <w:basedOn w:val="a2"/>
    <w:uiPriority w:val="20"/>
    <w:semiHidden/>
    <w:unhideWhenUsed/>
    <w:qFormat/>
    <w:rPr>
      <w:b/>
      <w:iCs/>
    </w:rPr>
  </w:style>
  <w:style w:type="character" w:styleId="af">
    <w:name w:val="Intense Emphasis"/>
    <w:basedOn w:val="a2"/>
    <w:uiPriority w:val="21"/>
    <w:semiHidden/>
    <w:unhideWhenUsed/>
    <w:qFormat/>
    <w:rPr>
      <w:i/>
      <w:iCs/>
      <w:color w:val="266CBF" w:themeColor="accent1"/>
    </w:rPr>
  </w:style>
  <w:style w:type="character" w:styleId="af0">
    <w:name w:val="Strong"/>
    <w:basedOn w:val="a2"/>
    <w:uiPriority w:val="22"/>
    <w:semiHidden/>
    <w:unhideWhenUsed/>
    <w:qFormat/>
    <w:rPr>
      <w:b/>
      <w:bCs/>
      <w:i/>
      <w:color w:val="266CBF" w:themeColor="accent1"/>
    </w:rPr>
  </w:style>
  <w:style w:type="paragraph" w:styleId="af1">
    <w:name w:val="Quote"/>
    <w:basedOn w:val="a1"/>
    <w:next w:val="a1"/>
    <w:link w:val="af2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af2">
    <w:name w:val="引用字符"/>
    <w:basedOn w:val="a2"/>
    <w:link w:val="af1"/>
    <w:uiPriority w:val="29"/>
    <w:semiHidden/>
    <w:rPr>
      <w:i/>
      <w:iCs/>
      <w:sz w:val="36"/>
    </w:rPr>
  </w:style>
  <w:style w:type="paragraph" w:styleId="af3">
    <w:name w:val="Intense Quote"/>
    <w:basedOn w:val="a1"/>
    <w:next w:val="a1"/>
    <w:link w:val="af4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af4">
    <w:name w:val="明显引用字符"/>
    <w:basedOn w:val="a2"/>
    <w:link w:val="af3"/>
    <w:uiPriority w:val="30"/>
    <w:semiHidden/>
    <w:rPr>
      <w:b/>
      <w:i/>
      <w:iCs/>
      <w:color w:val="266CBF" w:themeColor="accent1"/>
      <w:sz w:val="36"/>
    </w:rPr>
  </w:style>
  <w:style w:type="character" w:styleId="af5">
    <w:name w:val="Subtle Reference"/>
    <w:basedOn w:val="a2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af6">
    <w:name w:val="Intense Reference"/>
    <w:basedOn w:val="a2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af7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af8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af9">
    <w:name w:val="Placeholder Text"/>
    <w:basedOn w:val="a2"/>
    <w:uiPriority w:val="99"/>
    <w:semiHidden/>
    <w:rPr>
      <w:color w:val="808080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paragraph" w:styleId="a0">
    <w:name w:val="List Number"/>
    <w:basedOn w:val="a1"/>
    <w:uiPriority w:val="10"/>
    <w:unhideWhenUsed/>
    <w:qFormat/>
    <w:pPr>
      <w:numPr>
        <w:numId w:val="14"/>
      </w:numPr>
    </w:pPr>
  </w:style>
  <w:style w:type="character" w:customStyle="1" w:styleId="a8">
    <w:name w:val="标题字符"/>
    <w:basedOn w:val="a2"/>
    <w:link w:val="a7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afb">
    <w:name w:val="Hyperlink"/>
    <w:basedOn w:val="a2"/>
    <w:uiPriority w:val="99"/>
    <w:unhideWhenUsed/>
    <w:rPr>
      <w:color w:val="266C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zhangxy/Library/Containers/com.microsoft.Word/Data/Library/Caches/TM10002083/&#21046;&#20316;&#28165;&#21333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.PingFangSC-Regular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ppleSystemUIFont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1B1C5A"/>
    <w:multiLevelType w:val="hybridMultilevel"/>
    <w:tmpl w:val="A3127486"/>
    <w:lvl w:ilvl="0" w:tplc="A96E589A">
      <w:start w:val="1"/>
      <w:numFmt w:val="decimal"/>
      <w:pStyle w:val="a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5B9BD5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57D"/>
    <w:rsid w:val="00A5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BF04E3D418A28B44B8C7F658F1CD7CDF">
    <w:name w:val="BF04E3D418A28B44B8C7F658F1CD7CDF"/>
    <w:pPr>
      <w:widowControl w:val="0"/>
      <w:jc w:val="both"/>
    </w:pPr>
  </w:style>
  <w:style w:type="paragraph" w:styleId="a">
    <w:name w:val="List Number"/>
    <w:basedOn w:val="a0"/>
    <w:uiPriority w:val="10"/>
    <w:unhideWhenUsed/>
    <w:qFormat/>
    <w:pPr>
      <w:widowControl/>
      <w:numPr>
        <w:numId w:val="1"/>
      </w:numPr>
      <w:spacing w:after="120" w:line="288" w:lineRule="auto"/>
      <w:jc w:val="left"/>
    </w:pPr>
    <w:rPr>
      <w:rFonts w:eastAsiaTheme="minorHAnsi"/>
      <w:color w:val="595959" w:themeColor="text1" w:themeTint="A6"/>
      <w:kern w:val="0"/>
      <w:sz w:val="28"/>
      <w:szCs w:val="28"/>
      <w:lang w:eastAsia="ja-JP"/>
    </w:rPr>
  </w:style>
  <w:style w:type="paragraph" w:customStyle="1" w:styleId="A9D014AB875A334BBBFFBB1F28650166">
    <w:name w:val="A9D014AB875A334BBBFFBB1F2865016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制作清单.dotx</Template>
  <TotalTime>1</TotalTime>
  <Pages>1</Pages>
  <Words>80</Words>
  <Characters>457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2019-01-23T04:01:00Z</dcterms:created>
  <dcterms:modified xsi:type="dcterms:W3CDTF">2019-01-23T04:02:00Z</dcterms:modified>
</cp:coreProperties>
</file>